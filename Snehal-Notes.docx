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Title:"/>
        <w:id w:val="1285924989"/>
        <w:placeholder>
          <w:docPart w:val="AC49B3E144674482BA11F5C752E6205E"/>
        </w:placeholder>
        <w:temporary/>
        <w:showingPlcHdr/>
        <w15:appearance w15:val="hidden"/>
      </w:sdtPr>
      <w:sdtEndPr/>
      <w:sdtContent>
        <w:p w:rsidR="00771F16" w:rsidRDefault="000A0F9B">
          <w:pPr>
            <w:pStyle w:val="Title"/>
          </w:pPr>
          <w:r>
            <w:t>Title</w:t>
          </w:r>
        </w:p>
      </w:sdtContent>
    </w:sdt>
    <w:p w:rsidR="00771F16" w:rsidRDefault="00056B44">
      <w:pPr>
        <w:pStyle w:val="Heading1"/>
      </w:pPr>
      <w:r>
        <w:t>MVC Architecture</w:t>
      </w:r>
    </w:p>
    <w:p w:rsidR="00056B44" w:rsidRDefault="00056B44" w:rsidP="00056B44">
      <w:r>
        <w:t xml:space="preserve">MVC stands for Model-View-Controller is a software architecture pattern, commonly used to implement user interface. </w:t>
      </w:r>
      <w:r>
        <w:br/>
      </w:r>
      <w:r>
        <w:br/>
        <w:t>In general, it separates out the application logic into three separate parts, promoting modularity and ease of collaboration and reuse. It also makes applications more flexible and welcoming to iterations.</w:t>
      </w:r>
    </w:p>
    <w:p w:rsidR="00056B44" w:rsidRDefault="00056B44" w:rsidP="00056B44">
      <w:pPr>
        <w:pStyle w:val="Heading1"/>
      </w:pPr>
      <w:r>
        <w:t>The Model</w:t>
      </w:r>
    </w:p>
    <w:p w:rsidR="00056B44" w:rsidRDefault="00056B44" w:rsidP="00056B44">
      <w:r>
        <w:t>The model defines what data the app should contain. If the state of this data changes, then the model will usually notify the view (so the display can changes as needed) and sometimes the controller (if different logic is needed to control the updated view).</w:t>
      </w:r>
    </w:p>
    <w:p w:rsidR="00056B44" w:rsidRDefault="00056B44" w:rsidP="00056B44">
      <w:pPr>
        <w:pStyle w:val="Heading1"/>
      </w:pPr>
      <w:r>
        <w:t>The View</w:t>
      </w:r>
    </w:p>
    <w:p w:rsidR="00056B44" w:rsidRDefault="00056B44" w:rsidP="00056B44">
      <w:r>
        <w:t>The view defines how the app’s data should be displayed.</w:t>
      </w:r>
      <w:r w:rsidR="00CD6247">
        <w:t xml:space="preserve"> (HTML)</w:t>
      </w:r>
    </w:p>
    <w:p w:rsidR="00CD6247" w:rsidRDefault="00CD6247" w:rsidP="00CD6247">
      <w:pPr>
        <w:pStyle w:val="Heading1"/>
      </w:pPr>
      <w:r>
        <w:t>The controller</w:t>
      </w:r>
    </w:p>
    <w:p w:rsidR="00CD6247" w:rsidRPr="00CD6247" w:rsidRDefault="00CD6247" w:rsidP="00CD6247">
      <w:r>
        <w:t>The controller contains logic that updates the model and/or view in response to input from the users of the app.</w:t>
      </w:r>
      <w:bookmarkStart w:id="0" w:name="_GoBack"/>
      <w:bookmarkEnd w:id="0"/>
    </w:p>
    <w:sectPr w:rsidR="00CD6247" w:rsidRPr="00CD6247"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B99" w:rsidRDefault="00E74B99">
      <w:pPr>
        <w:spacing w:after="0" w:line="240" w:lineRule="auto"/>
      </w:pPr>
      <w:r>
        <w:separator/>
      </w:r>
    </w:p>
  </w:endnote>
  <w:endnote w:type="continuationSeparator" w:id="0">
    <w:p w:rsidR="00E74B99" w:rsidRDefault="00E7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B99" w:rsidRDefault="00E74B99">
      <w:pPr>
        <w:spacing w:after="0" w:line="240" w:lineRule="auto"/>
      </w:pPr>
      <w:r>
        <w:separator/>
      </w:r>
    </w:p>
  </w:footnote>
  <w:footnote w:type="continuationSeparator" w:id="0">
    <w:p w:rsidR="00E74B99" w:rsidRDefault="00E74B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99"/>
    <w:rsid w:val="00056B44"/>
    <w:rsid w:val="000A0F9B"/>
    <w:rsid w:val="00123E1E"/>
    <w:rsid w:val="0013591F"/>
    <w:rsid w:val="00216BF8"/>
    <w:rsid w:val="0024640E"/>
    <w:rsid w:val="002C1B16"/>
    <w:rsid w:val="00771F16"/>
    <w:rsid w:val="0078294C"/>
    <w:rsid w:val="008B6008"/>
    <w:rsid w:val="00971DEC"/>
    <w:rsid w:val="00B64B70"/>
    <w:rsid w:val="00B66857"/>
    <w:rsid w:val="00BA3B94"/>
    <w:rsid w:val="00C07BE9"/>
    <w:rsid w:val="00C55831"/>
    <w:rsid w:val="00CD6247"/>
    <w:rsid w:val="00E74B9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E6604A-20F3-41E4-86DA-9BE11C7F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hal.wakde\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9B3E144674482BA11F5C752E6205E"/>
        <w:category>
          <w:name w:val="General"/>
          <w:gallery w:val="placeholder"/>
        </w:category>
        <w:types>
          <w:type w:val="bbPlcHdr"/>
        </w:types>
        <w:behaviors>
          <w:behavior w:val="content"/>
        </w:behaviors>
        <w:guid w:val="{3FA35F25-B5A2-4CBD-891D-0B5AC1EBAD83}"/>
      </w:docPartPr>
      <w:docPartBody>
        <w:p w:rsidR="00000000" w:rsidRDefault="006029BB">
          <w:pPr>
            <w:pStyle w:val="AC49B3E144674482BA11F5C752E6205E"/>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49B3E144674482BA11F5C752E6205E">
    <w:name w:val="AC49B3E144674482BA11F5C752E6205E"/>
  </w:style>
  <w:style w:type="paragraph" w:customStyle="1" w:styleId="2FB01D52497C43B0909504580716886F">
    <w:name w:val="2FB01D52497C43B0909504580716886F"/>
  </w:style>
  <w:style w:type="paragraph" w:customStyle="1" w:styleId="6119F9DF0E0E41FFB6512406B4B687B0">
    <w:name w:val="6119F9DF0E0E41FFB6512406B4B68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4289</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Wakde, Snehal</cp:lastModifiedBy>
  <cp:revision>2</cp:revision>
  <dcterms:created xsi:type="dcterms:W3CDTF">2017-06-13T11:49:00Z</dcterms:created>
  <dcterms:modified xsi:type="dcterms:W3CDTF">2017-06-16T11:20:00Z</dcterms:modified>
</cp:coreProperties>
</file>